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46798941"/>
        <w:placeholder>
          <w:docPart w:val="7CC5F4F36668704F82B3EE31B10240DB"/>
        </w:placeholder>
        <w:temporary/>
        <w:showingPlcHdr/>
        <w15:appearance w15:val="hidden"/>
      </w:sdtPr>
      <w:sdtEndPr/>
      <w:sdtContent>
        <w:p w14:paraId="45DADDCE" w14:textId="77777777" w:rsidR="00533586" w:rsidRDefault="00547C66">
          <w:pPr>
            <w:pStyle w:val="1"/>
          </w:pPr>
          <w:r>
            <w:t>做笔记</w:t>
          </w:r>
        </w:p>
      </w:sdtContent>
    </w:sdt>
    <w:sdt>
      <w:sdtPr>
        <w:id w:val="-1461253836"/>
        <w:placeholder>
          <w:docPart w:val="C8EAED5692D312468D8E843627860568"/>
        </w:placeholder>
        <w:temporary/>
        <w:showingPlcHdr/>
        <w15:appearance w15:val="hidden"/>
      </w:sdtPr>
      <w:sdtEndPr/>
      <w:sdtContent>
        <w:p w14:paraId="787C0BB6" w14:textId="77777777" w:rsidR="00533586" w:rsidRDefault="00547C66">
          <w:pPr>
            <w:pStyle w:val="a"/>
          </w:pPr>
          <w:r>
            <w:t>要做笔记，只需点击此处并开始键入。</w:t>
          </w:r>
        </w:p>
        <w:p w14:paraId="49DA4A31" w14:textId="77777777"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</w:sdtContent>
    </w:sdt>
    <w:p w14:paraId="565D040E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BB860" w14:textId="77777777" w:rsidR="00501063" w:rsidRDefault="00501063">
      <w:r>
        <w:separator/>
      </w:r>
    </w:p>
    <w:p w14:paraId="10FD0E20" w14:textId="77777777" w:rsidR="00501063" w:rsidRDefault="00501063"/>
  </w:endnote>
  <w:endnote w:type="continuationSeparator" w:id="0">
    <w:p w14:paraId="2429852E" w14:textId="77777777" w:rsidR="00501063" w:rsidRDefault="00501063">
      <w:r>
        <w:continuationSeparator/>
      </w:r>
    </w:p>
    <w:p w14:paraId="67E70954" w14:textId="77777777" w:rsidR="00501063" w:rsidRDefault="005010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4ADC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CA097" w14:textId="77777777" w:rsidR="00501063" w:rsidRDefault="00501063">
      <w:r>
        <w:separator/>
      </w:r>
    </w:p>
    <w:p w14:paraId="12A994A1" w14:textId="77777777" w:rsidR="00501063" w:rsidRDefault="00501063"/>
  </w:footnote>
  <w:footnote w:type="continuationSeparator" w:id="0">
    <w:p w14:paraId="34BAEB7D" w14:textId="77777777" w:rsidR="00501063" w:rsidRDefault="00501063">
      <w:r>
        <w:continuationSeparator/>
      </w:r>
    </w:p>
    <w:p w14:paraId="01E8F0A8" w14:textId="77777777" w:rsidR="00501063" w:rsidRDefault="0050106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62"/>
    <w:rsid w:val="00131962"/>
    <w:rsid w:val="00501063"/>
    <w:rsid w:val="00533586"/>
    <w:rsid w:val="00547C66"/>
    <w:rsid w:val="006746B9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6C0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jd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C5F4F36668704F82B3EE31B10240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D3D5D4-97B5-0048-8FE1-CF987CE50211}"/>
      </w:docPartPr>
      <w:docPartBody>
        <w:p w:rsidR="00000000" w:rsidRDefault="005D1B19">
          <w:pPr>
            <w:pStyle w:val="7CC5F4F36668704F82B3EE31B10240DB"/>
          </w:pPr>
          <w:r>
            <w:t>Take Notes</w:t>
          </w:r>
        </w:p>
      </w:docPartBody>
    </w:docPart>
    <w:docPart>
      <w:docPartPr>
        <w:name w:val="C8EAED5692D312468D8E8436278605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ACDEA7-DB1E-B449-B4BB-5B65494330A3}"/>
      </w:docPartPr>
      <w:docPartBody>
        <w:p w:rsidR="00D90329" w:rsidRDefault="005D1B19">
          <w:pPr>
            <w:pStyle w:val="a"/>
          </w:pPr>
          <w:r>
            <w:t>To take notes, just tap here and start typing.</w:t>
          </w:r>
        </w:p>
        <w:p w:rsidR="00000000" w:rsidRDefault="005D1B19">
          <w:pPr>
            <w:pStyle w:val="C8EAED5692D312468D8E843627860568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19"/>
    <w:rsid w:val="005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CC5F4F36668704F82B3EE31B10240DB">
    <w:name w:val="7CC5F4F36668704F82B3EE31B10240DB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C8EAED5692D312468D8E843627860568">
    <w:name w:val="C8EAED5692D312468D8E8436278605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1</Pages>
  <Words>76</Words>
  <Characters>104</Characters>
  <Application>Microsoft Macintosh Word</Application>
  <DocSecurity>0</DocSecurity>
  <Lines>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344631810@qq.com</dc:creator>
  <cp:keywords/>
  <dc:description/>
  <cp:lastModifiedBy>344631810@qq.com</cp:lastModifiedBy>
  <cp:revision>2</cp:revision>
  <dcterms:created xsi:type="dcterms:W3CDTF">2019-05-22T09:51:00Z</dcterms:created>
  <dcterms:modified xsi:type="dcterms:W3CDTF">2019-05-22T09:52:00Z</dcterms:modified>
</cp:coreProperties>
</file>